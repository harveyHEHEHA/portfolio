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4A65" w14:textId="7554B4AA" w:rsidR="00B4528D" w:rsidRPr="00B4528D" w:rsidRDefault="00C47325" w:rsidP="00B4528D">
      <w:pPr>
        <w:pStyle w:val="Title"/>
      </w:pPr>
      <w:r>
        <w:t>Harvey Cobb</w:t>
      </w:r>
    </w:p>
    <w:p w14:paraId="021B9509" w14:textId="4977C5AB" w:rsidR="008417D1" w:rsidRDefault="00C47325" w:rsidP="00C47325">
      <w:r>
        <w:t>9 Hawthorne Avenue, Wisbech, Cambs, PE13 3LB</w:t>
      </w:r>
      <w:r w:rsidR="008417D1">
        <w:t> | </w:t>
      </w:r>
      <w:r>
        <w:t>07359193917</w:t>
      </w:r>
      <w:r w:rsidR="008417D1">
        <w:t> | </w:t>
      </w:r>
      <w:r>
        <w:t>harveycobb7@gmail.com</w:t>
      </w:r>
    </w:p>
    <w:p w14:paraId="2C09D02D" w14:textId="2E699B67" w:rsidR="00E6126D" w:rsidRPr="00F70FCE" w:rsidRDefault="00C47325" w:rsidP="00F70FCE">
      <w:pPr>
        <w:pStyle w:val="Salutation"/>
        <w:rPr>
          <w:sz w:val="24"/>
          <w:szCs w:val="24"/>
          <w:u w:val="single"/>
        </w:rPr>
      </w:pPr>
      <w:r w:rsidRPr="00C47325">
        <w:rPr>
          <w:sz w:val="24"/>
          <w:szCs w:val="24"/>
          <w:u w:val="single"/>
        </w:rPr>
        <w:t>Summary:</w:t>
      </w:r>
    </w:p>
    <w:p w14:paraId="566ECD5C" w14:textId="023D88D0" w:rsidR="00F91C81" w:rsidRPr="00F91C81" w:rsidRDefault="00F91C81" w:rsidP="00F91C81">
      <w:pPr>
        <w:spacing w:after="0"/>
        <w:divId w:val="185488620"/>
        <w:rPr>
          <w:rFonts w:ascii=".AppleSystemUIFont" w:eastAsiaTheme="minorEastAsia" w:hAnsi=".AppleSystemUIFont" w:cs="Times New Roman"/>
          <w:color w:val="auto"/>
          <w:sz w:val="21"/>
          <w:szCs w:val="21"/>
          <w:lang w:val="en-GB" w:eastAsia="en-GB"/>
        </w:rPr>
      </w:pPr>
      <w:r w:rsidRPr="00F91C81">
        <w:rPr>
          <w:rFonts w:ascii="UICTFontTextStyleBody" w:eastAsiaTheme="minorEastAsia" w:hAnsi="UICTFontTextStyleBody" w:cs="Times New Roman"/>
          <w:color w:val="auto"/>
          <w:sz w:val="21"/>
          <w:szCs w:val="21"/>
          <w:lang w:val="en-GB" w:eastAsia="en-GB"/>
        </w:rPr>
        <w:t xml:space="preserve">I am currently studying at the College of West Anglia on the Lv2 ICT course, with the goal of gaining the skills necessary to further my education. In my course, I work both independently and in teams with other students, utilising my communication skills to plan and complete the projects at hand. I prefer to work in an organised environment that adheres to all health and safety regulations. I am confident in speaking with customers and staff, as I am often in public settings. I am a hard worker, so I can complete tasks within the given deadlines without cutting corners. I am eager to learn new skills and qualifications for the near future. I enjoy mathematics, coding, and creating things, and my particular interest lies in anything I can make with a computer.  I believe I have the necessary skills to work both independently and as part of a team, and I am confident that I can remain composed in stressful situations and adjust to new environments. I am a person of great respect and I always treat my colleagues and customers with the utmost courtesy. I am also eager to help others if they need it, and I am committed to improving my own abilities. I am a fast </w:t>
      </w:r>
      <w:r w:rsidR="004D0E90" w:rsidRPr="00F91C81">
        <w:rPr>
          <w:rFonts w:ascii="UICTFontTextStyleBody" w:eastAsiaTheme="minorEastAsia" w:hAnsi="UICTFontTextStyleBody" w:cs="Times New Roman"/>
          <w:color w:val="auto"/>
          <w:sz w:val="21"/>
          <w:szCs w:val="21"/>
          <w:lang w:val="en-GB" w:eastAsia="en-GB"/>
        </w:rPr>
        <w:t>learner,</w:t>
      </w:r>
      <w:r w:rsidRPr="00F91C81">
        <w:rPr>
          <w:rFonts w:ascii="UICTFontTextStyleBody" w:eastAsiaTheme="minorEastAsia" w:hAnsi="UICTFontTextStyleBody" w:cs="Times New Roman"/>
          <w:color w:val="auto"/>
          <w:sz w:val="21"/>
          <w:szCs w:val="21"/>
          <w:lang w:val="en-GB" w:eastAsia="en-GB"/>
        </w:rPr>
        <w:t xml:space="preserve"> and I am able to quickly understand and meet expectations.</w:t>
      </w:r>
    </w:p>
    <w:p w14:paraId="78F7726C" w14:textId="3A5BA585" w:rsidR="00C47325" w:rsidRDefault="00C47325" w:rsidP="00C47325">
      <w:pPr>
        <w:pStyle w:val="Closing"/>
      </w:pPr>
      <w:r w:rsidRPr="00C47325">
        <w:rPr>
          <w:u w:val="single"/>
        </w:rPr>
        <w:t>GCSE Accomplishments:</w:t>
      </w:r>
      <w:r>
        <w:t xml:space="preserve"> Marshland High School</w:t>
      </w:r>
    </w:p>
    <w:p w14:paraId="044230F8" w14:textId="66587264" w:rsidR="00C47325" w:rsidRDefault="00C47325" w:rsidP="00C47325">
      <w:pPr>
        <w:pStyle w:val="Signature"/>
        <w:numPr>
          <w:ilvl w:val="0"/>
          <w:numId w:val="16"/>
        </w:numPr>
      </w:pPr>
      <w:r>
        <w:t>Information Technology: Lv2 Pass</w:t>
      </w:r>
    </w:p>
    <w:p w14:paraId="6A2955AC" w14:textId="2AAE8498" w:rsidR="00C47325" w:rsidRDefault="00C47325" w:rsidP="00C47325">
      <w:pPr>
        <w:pStyle w:val="Signature"/>
        <w:numPr>
          <w:ilvl w:val="0"/>
          <w:numId w:val="16"/>
        </w:numPr>
      </w:pPr>
      <w:r>
        <w:t>English: 3</w:t>
      </w:r>
    </w:p>
    <w:p w14:paraId="3EA57660" w14:textId="3FD3780C" w:rsidR="00C47325" w:rsidRDefault="00C47325" w:rsidP="00C47325">
      <w:pPr>
        <w:pStyle w:val="Signature"/>
        <w:numPr>
          <w:ilvl w:val="0"/>
          <w:numId w:val="16"/>
        </w:numPr>
      </w:pPr>
      <w:r>
        <w:t>Mathematics: 5</w:t>
      </w:r>
    </w:p>
    <w:p w14:paraId="2EB135CF" w14:textId="16C25784" w:rsidR="00C47325" w:rsidRDefault="00C47325" w:rsidP="00C47325">
      <w:pPr>
        <w:pStyle w:val="Signature"/>
        <w:numPr>
          <w:ilvl w:val="0"/>
          <w:numId w:val="16"/>
        </w:numPr>
      </w:pPr>
      <w:r>
        <w:t>Foundation Science: 54</w:t>
      </w:r>
    </w:p>
    <w:p w14:paraId="38A41DFF" w14:textId="2B5BB04B" w:rsidR="00C47325" w:rsidRDefault="00C47325" w:rsidP="00C47325">
      <w:pPr>
        <w:pStyle w:val="Signature"/>
        <w:numPr>
          <w:ilvl w:val="0"/>
          <w:numId w:val="16"/>
        </w:numPr>
      </w:pPr>
      <w:r>
        <w:t>History: 3</w:t>
      </w:r>
    </w:p>
    <w:p w14:paraId="7787098E" w14:textId="27739702" w:rsidR="00C47325" w:rsidRDefault="00C47325" w:rsidP="00C47325">
      <w:pPr>
        <w:pStyle w:val="Signature"/>
        <w:numPr>
          <w:ilvl w:val="0"/>
          <w:numId w:val="16"/>
        </w:numPr>
      </w:pPr>
      <w:r>
        <w:t>Business Studies: 3</w:t>
      </w:r>
    </w:p>
    <w:p w14:paraId="1874E0D3" w14:textId="2167A226" w:rsidR="00C47325" w:rsidRDefault="00C47325" w:rsidP="00C47325">
      <w:pPr>
        <w:pStyle w:val="Signature"/>
        <w:numPr>
          <w:ilvl w:val="0"/>
          <w:numId w:val="16"/>
        </w:numPr>
      </w:pPr>
      <w:r>
        <w:t>Computer Science: 5</w:t>
      </w:r>
    </w:p>
    <w:p w14:paraId="1FC45F47" w14:textId="4B87E79B" w:rsidR="00C47325" w:rsidRDefault="00C47325" w:rsidP="00C47325">
      <w:pPr>
        <w:pStyle w:val="Signature"/>
      </w:pPr>
    </w:p>
    <w:p w14:paraId="2450C659" w14:textId="77777777" w:rsidR="00C47325" w:rsidRDefault="00C47325" w:rsidP="00C47325">
      <w:pPr>
        <w:pStyle w:val="Signature"/>
      </w:pPr>
    </w:p>
    <w:p w14:paraId="37CD03B8" w14:textId="49D60ECF" w:rsidR="00C47325" w:rsidRDefault="00C47325" w:rsidP="00C47325">
      <w:pPr>
        <w:pStyle w:val="Signature"/>
      </w:pPr>
      <w:r>
        <w:t>Skills:</w:t>
      </w:r>
    </w:p>
    <w:p w14:paraId="34030A2B" w14:textId="34177432" w:rsidR="00C47325" w:rsidRDefault="00C47325" w:rsidP="00C47325">
      <w:pPr>
        <w:pStyle w:val="Signature"/>
        <w:numPr>
          <w:ilvl w:val="0"/>
          <w:numId w:val="17"/>
        </w:numPr>
      </w:pPr>
      <w:r>
        <w:t>MS Office</w:t>
      </w:r>
    </w:p>
    <w:p w14:paraId="02D16E38" w14:textId="77A72D9A" w:rsidR="00C47325" w:rsidRDefault="00C47325" w:rsidP="00C47325">
      <w:pPr>
        <w:pStyle w:val="Signature"/>
        <w:numPr>
          <w:ilvl w:val="0"/>
          <w:numId w:val="17"/>
        </w:numPr>
      </w:pPr>
      <w:r>
        <w:t>Problem Solving</w:t>
      </w:r>
    </w:p>
    <w:p w14:paraId="638D5EC2" w14:textId="5D3A1C9C" w:rsidR="00C47325" w:rsidRDefault="00C47325" w:rsidP="00C47325">
      <w:pPr>
        <w:pStyle w:val="Signature"/>
        <w:numPr>
          <w:ilvl w:val="0"/>
          <w:numId w:val="17"/>
        </w:numPr>
      </w:pPr>
      <w:r>
        <w:t>Decision Making</w:t>
      </w:r>
    </w:p>
    <w:p w14:paraId="19687F64" w14:textId="1AD631D8" w:rsidR="00C47325" w:rsidRDefault="00C47325" w:rsidP="00C47325">
      <w:pPr>
        <w:pStyle w:val="Signature"/>
        <w:numPr>
          <w:ilvl w:val="0"/>
          <w:numId w:val="17"/>
        </w:numPr>
      </w:pPr>
      <w:r>
        <w:t>Attention to Detail</w:t>
      </w:r>
    </w:p>
    <w:p w14:paraId="2642F307" w14:textId="4FE7F348" w:rsidR="00C47325" w:rsidRDefault="00C47325" w:rsidP="00C47325">
      <w:pPr>
        <w:pStyle w:val="Signature"/>
        <w:numPr>
          <w:ilvl w:val="0"/>
          <w:numId w:val="17"/>
        </w:numPr>
      </w:pPr>
      <w:r>
        <w:t>Teamwork and Collaboration</w:t>
      </w:r>
    </w:p>
    <w:p w14:paraId="106CF1D1" w14:textId="17E1F670" w:rsidR="00C47325" w:rsidRDefault="00C47325" w:rsidP="00C47325">
      <w:pPr>
        <w:pStyle w:val="Signature"/>
        <w:numPr>
          <w:ilvl w:val="0"/>
          <w:numId w:val="17"/>
        </w:numPr>
      </w:pPr>
      <w:r>
        <w:t>Organization</w:t>
      </w:r>
    </w:p>
    <w:p w14:paraId="52B7F703" w14:textId="624DF6FE" w:rsidR="00C47325" w:rsidRDefault="00C47325" w:rsidP="00C47325">
      <w:pPr>
        <w:pStyle w:val="Signature"/>
        <w:numPr>
          <w:ilvl w:val="0"/>
          <w:numId w:val="17"/>
        </w:numPr>
      </w:pPr>
      <w:r>
        <w:t>Dependable and Responsible</w:t>
      </w:r>
    </w:p>
    <w:p w14:paraId="4485F67D" w14:textId="78178BD0" w:rsidR="00C47325" w:rsidRPr="00C47325" w:rsidRDefault="00C47325" w:rsidP="00C47325">
      <w:pPr>
        <w:pStyle w:val="Signature"/>
        <w:numPr>
          <w:ilvl w:val="0"/>
          <w:numId w:val="17"/>
        </w:numPr>
      </w:pPr>
      <w:r>
        <w:t>Communication</w:t>
      </w:r>
    </w:p>
    <w:sectPr w:rsidR="00C47325" w:rsidRPr="00C47325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EEFE" w14:textId="77777777" w:rsidR="008E67CB" w:rsidRDefault="008E67CB" w:rsidP="008C4A27">
      <w:pPr>
        <w:spacing w:after="0"/>
      </w:pPr>
      <w:r>
        <w:separator/>
      </w:r>
    </w:p>
  </w:endnote>
  <w:endnote w:type="continuationSeparator" w:id="0">
    <w:p w14:paraId="1F4DE0B6" w14:textId="77777777" w:rsidR="008E67CB" w:rsidRDefault="008E67CB" w:rsidP="008C4A27">
      <w:pPr>
        <w:spacing w:after="0"/>
      </w:pPr>
      <w:r>
        <w:continuationSeparator/>
      </w:r>
    </w:p>
  </w:endnote>
  <w:endnote w:type="continuationNotice" w:id="1">
    <w:p w14:paraId="1E0C40E3" w14:textId="77777777" w:rsidR="008E67CB" w:rsidRDefault="008E67C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DCBD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20EF" w14:textId="77777777" w:rsidR="008E67CB" w:rsidRDefault="008E67CB" w:rsidP="008C4A27">
      <w:pPr>
        <w:spacing w:after="0"/>
      </w:pPr>
      <w:r>
        <w:separator/>
      </w:r>
    </w:p>
  </w:footnote>
  <w:footnote w:type="continuationSeparator" w:id="0">
    <w:p w14:paraId="6075FB99" w14:textId="77777777" w:rsidR="008E67CB" w:rsidRDefault="008E67CB" w:rsidP="008C4A27">
      <w:pPr>
        <w:spacing w:after="0"/>
      </w:pPr>
      <w:r>
        <w:continuationSeparator/>
      </w:r>
    </w:p>
  </w:footnote>
  <w:footnote w:type="continuationNotice" w:id="1">
    <w:p w14:paraId="648B8867" w14:textId="77777777" w:rsidR="008E67CB" w:rsidRDefault="008E67C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0463C61"/>
    <w:multiLevelType w:val="hybridMultilevel"/>
    <w:tmpl w:val="465C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93F63"/>
    <w:multiLevelType w:val="hybridMultilevel"/>
    <w:tmpl w:val="D5CCA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1641424">
    <w:abstractNumId w:val="9"/>
  </w:num>
  <w:num w:numId="2" w16cid:durableId="2115979507">
    <w:abstractNumId w:val="9"/>
  </w:num>
  <w:num w:numId="3" w16cid:durableId="1440296428">
    <w:abstractNumId w:val="15"/>
  </w:num>
  <w:num w:numId="4" w16cid:durableId="200169793">
    <w:abstractNumId w:val="10"/>
  </w:num>
  <w:num w:numId="5" w16cid:durableId="377248368">
    <w:abstractNumId w:val="11"/>
  </w:num>
  <w:num w:numId="6" w16cid:durableId="1393649604">
    <w:abstractNumId w:val="12"/>
  </w:num>
  <w:num w:numId="7" w16cid:durableId="1904486766">
    <w:abstractNumId w:val="7"/>
  </w:num>
  <w:num w:numId="8" w16cid:durableId="1355377218">
    <w:abstractNumId w:val="6"/>
  </w:num>
  <w:num w:numId="9" w16cid:durableId="1002732891">
    <w:abstractNumId w:val="5"/>
  </w:num>
  <w:num w:numId="10" w16cid:durableId="1036783054">
    <w:abstractNumId w:val="4"/>
  </w:num>
  <w:num w:numId="11" w16cid:durableId="1044259245">
    <w:abstractNumId w:val="8"/>
  </w:num>
  <w:num w:numId="12" w16cid:durableId="1100220188">
    <w:abstractNumId w:val="3"/>
  </w:num>
  <w:num w:numId="13" w16cid:durableId="1437483068">
    <w:abstractNumId w:val="2"/>
  </w:num>
  <w:num w:numId="14" w16cid:durableId="1083256386">
    <w:abstractNumId w:val="1"/>
  </w:num>
  <w:num w:numId="15" w16cid:durableId="153374835">
    <w:abstractNumId w:val="0"/>
  </w:num>
  <w:num w:numId="16" w16cid:durableId="1657563457">
    <w:abstractNumId w:val="14"/>
  </w:num>
  <w:num w:numId="17" w16cid:durableId="671972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5"/>
    <w:rsid w:val="00077B54"/>
    <w:rsid w:val="00293B83"/>
    <w:rsid w:val="004C6507"/>
    <w:rsid w:val="004D0E90"/>
    <w:rsid w:val="00507ECD"/>
    <w:rsid w:val="00586C86"/>
    <w:rsid w:val="006A3CE7"/>
    <w:rsid w:val="0080708E"/>
    <w:rsid w:val="008417D1"/>
    <w:rsid w:val="008C4A27"/>
    <w:rsid w:val="008E67CB"/>
    <w:rsid w:val="00910826"/>
    <w:rsid w:val="00981A68"/>
    <w:rsid w:val="00A71493"/>
    <w:rsid w:val="00A86860"/>
    <w:rsid w:val="00B137AD"/>
    <w:rsid w:val="00B4528D"/>
    <w:rsid w:val="00C47325"/>
    <w:rsid w:val="00D277FF"/>
    <w:rsid w:val="00E6126D"/>
    <w:rsid w:val="00E72A60"/>
    <w:rsid w:val="00F34A95"/>
    <w:rsid w:val="00F70FCE"/>
    <w:rsid w:val="00F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BC84"/>
  <w15:chartTrackingRefBased/>
  <w15:docId w15:val="{DE4D6605-364C-4449-BC23-1C45FC78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paragraph" w:customStyle="1" w:styleId="p1">
    <w:name w:val="p1"/>
    <w:basedOn w:val="Normal"/>
    <w:rsid w:val="0080708E"/>
    <w:pPr>
      <w:spacing w:after="0"/>
    </w:pPr>
    <w:rPr>
      <w:rFonts w:ascii="System Font" w:eastAsiaTheme="minorEastAsia" w:hAnsi="System Font" w:cs="Times New Roman"/>
      <w:color w:val="FFFFFF"/>
      <w:sz w:val="18"/>
      <w:szCs w:val="18"/>
      <w:lang w:val="en-GB" w:eastAsia="en-GB"/>
    </w:rPr>
  </w:style>
  <w:style w:type="character" w:customStyle="1" w:styleId="s1">
    <w:name w:val="s1"/>
    <w:basedOn w:val="DefaultParagraphFont"/>
    <w:rsid w:val="0080708E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F91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38013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49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Cobb</dc:creator>
  <cp:keywords/>
  <dc:description/>
  <cp:lastModifiedBy>Harvey Cobb</cp:lastModifiedBy>
  <cp:revision>9</cp:revision>
  <dcterms:created xsi:type="dcterms:W3CDTF">2023-03-03T14:53:00Z</dcterms:created>
  <dcterms:modified xsi:type="dcterms:W3CDTF">2023-04-25T09:56:00Z</dcterms:modified>
</cp:coreProperties>
</file>